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第一章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1-2: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是高级语言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将客观事物看作具有属性和行为的对象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通过抽象找出同一类对象的共同属性和行为，形成类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通过类的继承与多态实现代码重用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1-4：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（一）什么是对象？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是现实世界中一个实际存在的事物，可以是有形的也可以是无形的，是构成世界的一个独立单位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是系统中用来描述客观事物的一个实体，它是用来构成系统的一个基本单位。对象由一组属性和一组行为构成。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（二）什么是面向对象的方法？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指将数据及对数据的操作方法封装在一起，作为一个相互依存、不可分离的整体——对象，对同类型对象抽象出其共性，形成类，类通过一个简单的外部接口，与外界发生关系，对象与对象之间通过消息进行通信的编程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（三）面向对象方法的特点：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程序模块间的关系更为简单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程序模块的独立性与数据的安全性保障度高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提高了程序的可重用性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便于软件的开发与维护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1-9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（5）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二进制：1111111111111111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十六进制：FFFF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（6）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二进制：11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十六进制11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1-10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（2）143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（5）11582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1-11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原码是人脑可以自动判定符号的编码方法，易于人的识别，但原码带有符号位，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数的绝对值与符号一起编码，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参与减法运算会造成运算错误。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反码是为了解决原码无法进行准确地减法运算而产生的，但反码产生的+-0问题仍然难以被计算机所识别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正数的反码与原码相同，负数反码与原码符号为相同，其余各位取反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补码修复了原码与反码运算的不足，是计算机进行运算的主要方法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正数补码与原码相同，负数补码为该数反码加1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第二章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2-1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特点：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尽量兼容C，支持面向对象的方法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优点：简洁、高效、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具有良好的可读性与可移植性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、安全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接近汇编语言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2-5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 w:firstLine="210" w:firstLineChars="10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102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2-8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（1）50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（2）1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（3）50.25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2-11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 w:firstLine="210" w:firstLineChars="10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n=100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2-23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（1）1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（2）0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（3）1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left="360" w:left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2-24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（1）-1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（2）1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（3）3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（4）3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2-25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（1）1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（3）0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（4）0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bookmarkStart w:id="0" w:name="_GoBack"/>
      <w:bookmarkEnd w:id="0"/>
    </w:p>
    <w:p/>
    <w:sectPr>
      <w:pgSz w:w="11907" w:h="16839"/>
      <w:pgMar w:top="1440" w:right="1800" w:bottom="1440" w:left="1800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42742"/>
    <w:multiLevelType w:val="singleLevel"/>
    <w:tmpl w:val="F3A4274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D5C3E"/>
    <w:rsid w:val="414D5C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h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2018-09-22T07:54:00Z</dcterms:created>
  <dc:creator>尚帝</dc:creator>
  <cp:lastModifiedBy>尚帝</cp:lastModifiedBy>
  <dcterms:modified xsi:type="dcterms:W3CDTF">2018-09-22T08:36:46Z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