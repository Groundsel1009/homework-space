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答：重载函数的函数名是相同的，但他们的参数的个数和数据类型不同，编译器根据实参和形参的类型及个数的最佳匹配，自动确定调用哪一个函数。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答：当函数发生递归调用时，每调用一次都会在所调用函数的运行空间内存储一个局部变量，这些局部变量各自的存储空间不同，所以可以存储不同的取值。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构造函数的作用就是在对象被创建时利用特定的值构造对象，将对象初始化为一个特定的状态，使此对象具有区别于被对象的特征，完成的就是一个从一般到具体的过程，构造函数在对象创建的时候由系统自动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析构函数是用来完成对象被删除前的一些清理工作。一般情况下，析构函数是在对象的生存期即将结束的时刻由系统自动调用的，它的调用完成之后，对象也就消失了，相应的内存空间也被释放。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答：可以，类的每一个对象都有自己的数据成员。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4-18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99460" cy="5642610"/>
            <wp:effectExtent l="0" t="0" r="2540" b="8890"/>
            <wp:docPr id="1" name="图片 1" descr="微信图片_2018100912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1009124056"/>
                    <pic:cNvPicPr>
                      <a:picLocks noChangeAspect="1"/>
                    </pic:cNvPicPr>
                  </pic:nvPicPr>
                  <pic:blipFill>
                    <a:blip r:embed="rId4"/>
                    <a:srcRect l="-6610" r="23496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E12BD"/>
    <w:rsid w:val="156E12BD"/>
    <w:rsid w:val="470F3AF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8395;&#31515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2018-10-05T23:06:00Z</dcterms:created>
  <dc:creator>Dede</dc:creator>
  <cp:lastModifiedBy>Dede</cp:lastModifiedBy>
  <dcterms:modified xsi:type="dcterms:W3CDTF">2018-10-09T04:43:16Z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